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vertAnchor="text" w:horzAnchor="margin" w:tblpXSpec="center" w:tblpY="-85"/>
        <w:tblW w:w="10648" w:type="dxa"/>
        <w:tblCellSpacing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92"/>
        <w:gridCol w:w="3442"/>
        <w:gridCol w:w="953"/>
        <w:gridCol w:w="1701"/>
        <w:gridCol w:w="992"/>
        <w:gridCol w:w="1276"/>
        <w:gridCol w:w="992"/>
      </w:tblGrid>
      <w:tr w:rsidR="00B3005D" w:rsidRPr="00FA4CDB" w:rsidTr="00D44E8B">
        <w:trPr>
          <w:trHeight w:val="508"/>
          <w:tblCellSpacing w:w="20" w:type="dxa"/>
        </w:trPr>
        <w:tc>
          <w:tcPr>
            <w:tcW w:w="1232" w:type="dxa"/>
            <w:vMerge w:val="restart"/>
            <w:vAlign w:val="center"/>
            <w:hideMark/>
          </w:tcPr>
          <w:p w:rsidR="00B3005D" w:rsidRPr="00FA4CDB" w:rsidRDefault="00A45A49" w:rsidP="00FA4CDB">
            <w:pPr>
              <w:tabs>
                <w:tab w:val="center" w:pos="530"/>
              </w:tabs>
              <w:jc w:val="both"/>
              <w:rPr>
                <w:b/>
              </w:rPr>
            </w:pPr>
            <w:r>
              <w:rPr>
                <w:b/>
                <w:vertAlign w:val="subscript"/>
              </w:rPr>
              <w:t>++</w:t>
            </w:r>
            <w:r w:rsidR="00D44E8B" w:rsidRPr="00FA4CDB">
              <w:rPr>
                <w:noProof/>
              </w:rPr>
              <w:drawing>
                <wp:inline distT="0" distB="0" distL="0" distR="0">
                  <wp:extent cx="578890" cy="919480"/>
                  <wp:effectExtent l="0" t="0" r="0" b="0"/>
                  <wp:docPr id="1" name="Imagem 1" descr="C:\Users\Canuto\AppData\Local\Microsoft\Windows\INetCache\Content.Word\IFCE 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Canuto\AppData\Local\Microsoft\Windows\INetCache\Content.Word\IFCE LOGO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822" r="24515"/>
                          <a:stretch/>
                        </pic:blipFill>
                        <pic:spPr bwMode="auto">
                          <a:xfrm>
                            <a:off x="0" y="0"/>
                            <a:ext cx="681555" cy="10825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96" w:type="dxa"/>
            <w:gridSpan w:val="6"/>
            <w:vAlign w:val="bottom"/>
            <w:hideMark/>
          </w:tcPr>
          <w:p w:rsidR="0065567F" w:rsidRPr="00FA4CDB" w:rsidRDefault="00D44E8B" w:rsidP="00FA4CDB">
            <w:pPr>
              <w:jc w:val="center"/>
              <w:rPr>
                <w:b/>
                <w:i/>
              </w:rPr>
            </w:pPr>
            <w:r w:rsidRPr="00FA4CDB">
              <w:rPr>
                <w:b/>
                <w:i/>
              </w:rPr>
              <w:t>INSTITUTO FEDERAL DO CEARÁ</w:t>
            </w:r>
          </w:p>
          <w:p w:rsidR="0065567F" w:rsidRPr="00FA4CDB" w:rsidRDefault="00D44E8B" w:rsidP="00FA4CDB">
            <w:pPr>
              <w:jc w:val="center"/>
              <w:rPr>
                <w:b/>
                <w:i/>
              </w:rPr>
            </w:pPr>
            <w:r w:rsidRPr="00FA4CDB">
              <w:rPr>
                <w:b/>
                <w:i/>
              </w:rPr>
              <w:t>CAMPUS TIANGUÁ</w:t>
            </w:r>
          </w:p>
        </w:tc>
      </w:tr>
      <w:tr w:rsidR="00B3005D" w:rsidRPr="00FA4CDB" w:rsidTr="00D44E8B">
        <w:trPr>
          <w:trHeight w:val="81"/>
          <w:tblCellSpacing w:w="20" w:type="dxa"/>
        </w:trPr>
        <w:tc>
          <w:tcPr>
            <w:tcW w:w="1232" w:type="dxa"/>
            <w:vMerge/>
            <w:vAlign w:val="center"/>
            <w:hideMark/>
          </w:tcPr>
          <w:p w:rsidR="00B3005D" w:rsidRPr="00FA4CDB" w:rsidRDefault="00B3005D" w:rsidP="00FA4CDB">
            <w:pPr>
              <w:jc w:val="both"/>
              <w:rPr>
                <w:b/>
              </w:rPr>
            </w:pPr>
          </w:p>
        </w:tc>
        <w:tc>
          <w:tcPr>
            <w:tcW w:w="3402" w:type="dxa"/>
            <w:vAlign w:val="bottom"/>
            <w:hideMark/>
          </w:tcPr>
          <w:p w:rsidR="00B3005D" w:rsidRPr="00FA4CDB" w:rsidRDefault="00EB4D83" w:rsidP="00FA4CDB">
            <w:pPr>
              <w:jc w:val="both"/>
              <w:rPr>
                <w:i/>
              </w:rPr>
            </w:pPr>
            <w:r>
              <w:rPr>
                <w:i/>
              </w:rPr>
              <w:t>Disciplina:</w:t>
            </w:r>
            <w:r w:rsidR="00AA73D9">
              <w:rPr>
                <w:i/>
              </w:rPr>
              <w:t xml:space="preserve"> Matemática Discreta</w:t>
            </w:r>
            <w:r w:rsidR="00C63C6A">
              <w:rPr>
                <w:i/>
              </w:rPr>
              <w:t xml:space="preserve"> </w:t>
            </w:r>
          </w:p>
        </w:tc>
        <w:tc>
          <w:tcPr>
            <w:tcW w:w="3606" w:type="dxa"/>
            <w:gridSpan w:val="3"/>
            <w:vAlign w:val="bottom"/>
            <w:hideMark/>
          </w:tcPr>
          <w:p w:rsidR="00A368F0" w:rsidRPr="00FA4CDB" w:rsidRDefault="000C59ED" w:rsidP="00FA4CDB">
            <w:pPr>
              <w:jc w:val="both"/>
              <w:rPr>
                <w:i/>
              </w:rPr>
            </w:pPr>
            <w:r w:rsidRPr="00FA4CDB">
              <w:rPr>
                <w:i/>
              </w:rPr>
              <w:t xml:space="preserve">Professora: </w:t>
            </w:r>
            <w:r w:rsidR="00D44E8B" w:rsidRPr="00FA4CDB">
              <w:rPr>
                <w:i/>
              </w:rPr>
              <w:t>Antonio F. Canuto</w:t>
            </w:r>
          </w:p>
        </w:tc>
        <w:tc>
          <w:tcPr>
            <w:tcW w:w="1236" w:type="dxa"/>
            <w:vMerge w:val="restart"/>
            <w:vAlign w:val="center"/>
            <w:hideMark/>
          </w:tcPr>
          <w:p w:rsidR="003A0C91" w:rsidRPr="00FA4CDB" w:rsidRDefault="00BD3CEC" w:rsidP="00090503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Trabalho em Dupla</w:t>
            </w:r>
          </w:p>
        </w:tc>
        <w:tc>
          <w:tcPr>
            <w:tcW w:w="932" w:type="dxa"/>
            <w:vMerge w:val="restart"/>
            <w:hideMark/>
          </w:tcPr>
          <w:p w:rsidR="003A0C91" w:rsidRPr="00FA4CDB" w:rsidRDefault="003A0C91" w:rsidP="003A0C91">
            <w:pPr>
              <w:jc w:val="both"/>
              <w:rPr>
                <w:b/>
                <w:i/>
              </w:rPr>
            </w:pPr>
          </w:p>
        </w:tc>
      </w:tr>
      <w:tr w:rsidR="00B9636B" w:rsidRPr="00FA4CDB" w:rsidTr="00D44E8B">
        <w:trPr>
          <w:trHeight w:val="78"/>
          <w:tblCellSpacing w:w="20" w:type="dxa"/>
        </w:trPr>
        <w:tc>
          <w:tcPr>
            <w:tcW w:w="1232" w:type="dxa"/>
            <w:vMerge/>
            <w:vAlign w:val="center"/>
            <w:hideMark/>
          </w:tcPr>
          <w:p w:rsidR="00B9636B" w:rsidRPr="00FA4CDB" w:rsidRDefault="00B9636B" w:rsidP="00FA4CDB">
            <w:pPr>
              <w:jc w:val="both"/>
              <w:rPr>
                <w:b/>
              </w:rPr>
            </w:pPr>
          </w:p>
        </w:tc>
        <w:tc>
          <w:tcPr>
            <w:tcW w:w="4355" w:type="dxa"/>
            <w:gridSpan w:val="2"/>
            <w:shd w:val="clear" w:color="auto" w:fill="auto"/>
            <w:vAlign w:val="bottom"/>
            <w:hideMark/>
          </w:tcPr>
          <w:p w:rsidR="00B9636B" w:rsidRPr="00FA4CDB" w:rsidRDefault="00AA73D9" w:rsidP="00FA4CDB">
            <w:pPr>
              <w:jc w:val="both"/>
              <w:rPr>
                <w:b/>
                <w:i/>
              </w:rPr>
            </w:pPr>
            <w:r>
              <w:rPr>
                <w:i/>
              </w:rPr>
              <w:t>Bacharelado em Ciências da Computação</w:t>
            </w:r>
          </w:p>
        </w:tc>
        <w:tc>
          <w:tcPr>
            <w:tcW w:w="1661" w:type="dxa"/>
            <w:vAlign w:val="bottom"/>
            <w:hideMark/>
          </w:tcPr>
          <w:p w:rsidR="00B9636B" w:rsidRPr="00FA4CDB" w:rsidRDefault="00AA73D9" w:rsidP="00FA4CDB">
            <w:pPr>
              <w:jc w:val="both"/>
              <w:rPr>
                <w:b/>
                <w:i/>
              </w:rPr>
            </w:pPr>
            <w:r>
              <w:rPr>
                <w:i/>
              </w:rPr>
              <w:t>1</w:t>
            </w:r>
            <w:r w:rsidR="00D44E8B" w:rsidRPr="00FA4CDB">
              <w:rPr>
                <w:i/>
              </w:rPr>
              <w:t>º SEMESTRE</w:t>
            </w:r>
          </w:p>
        </w:tc>
        <w:tc>
          <w:tcPr>
            <w:tcW w:w="952" w:type="dxa"/>
            <w:vAlign w:val="bottom"/>
            <w:hideMark/>
          </w:tcPr>
          <w:p w:rsidR="00B9636B" w:rsidRPr="00FA4CDB" w:rsidRDefault="00D44E8B" w:rsidP="00FA4CDB">
            <w:pPr>
              <w:jc w:val="both"/>
              <w:rPr>
                <w:b/>
                <w:i/>
              </w:rPr>
            </w:pPr>
            <w:r w:rsidRPr="00FA4CDB">
              <w:rPr>
                <w:i/>
              </w:rPr>
              <w:t>NOITE</w:t>
            </w:r>
          </w:p>
        </w:tc>
        <w:tc>
          <w:tcPr>
            <w:tcW w:w="1236" w:type="dxa"/>
            <w:vMerge/>
            <w:vAlign w:val="center"/>
            <w:hideMark/>
          </w:tcPr>
          <w:p w:rsidR="00B9636B" w:rsidRPr="00FA4CDB" w:rsidRDefault="00B9636B" w:rsidP="00FA4CDB">
            <w:pPr>
              <w:jc w:val="both"/>
              <w:rPr>
                <w:b/>
                <w:i/>
              </w:rPr>
            </w:pPr>
          </w:p>
        </w:tc>
        <w:tc>
          <w:tcPr>
            <w:tcW w:w="932" w:type="dxa"/>
            <w:vMerge/>
            <w:vAlign w:val="center"/>
            <w:hideMark/>
          </w:tcPr>
          <w:p w:rsidR="00B9636B" w:rsidRPr="00FA4CDB" w:rsidRDefault="00B9636B" w:rsidP="00FA4CDB">
            <w:pPr>
              <w:jc w:val="both"/>
              <w:rPr>
                <w:b/>
                <w:i/>
              </w:rPr>
            </w:pPr>
          </w:p>
        </w:tc>
      </w:tr>
      <w:tr w:rsidR="00B3005D" w:rsidRPr="00FA4CDB" w:rsidTr="00D44E8B">
        <w:trPr>
          <w:trHeight w:val="308"/>
          <w:tblCellSpacing w:w="20" w:type="dxa"/>
        </w:trPr>
        <w:tc>
          <w:tcPr>
            <w:tcW w:w="1232" w:type="dxa"/>
            <w:vMerge/>
            <w:vAlign w:val="center"/>
            <w:hideMark/>
          </w:tcPr>
          <w:p w:rsidR="00B3005D" w:rsidRPr="00FA4CDB" w:rsidRDefault="00B3005D" w:rsidP="00FA4CDB">
            <w:pPr>
              <w:jc w:val="both"/>
              <w:rPr>
                <w:b/>
              </w:rPr>
            </w:pPr>
          </w:p>
        </w:tc>
        <w:tc>
          <w:tcPr>
            <w:tcW w:w="7048" w:type="dxa"/>
            <w:gridSpan w:val="4"/>
            <w:vAlign w:val="bottom"/>
            <w:hideMark/>
          </w:tcPr>
          <w:p w:rsidR="00B3005D" w:rsidRPr="00FA4CDB" w:rsidRDefault="00B3005D" w:rsidP="00FA4CDB">
            <w:pPr>
              <w:spacing w:line="360" w:lineRule="auto"/>
              <w:jc w:val="both"/>
              <w:rPr>
                <w:b/>
                <w:i/>
              </w:rPr>
            </w:pPr>
            <w:r w:rsidRPr="00FA4CDB">
              <w:rPr>
                <w:b/>
                <w:i/>
              </w:rPr>
              <w:t>Aluno@:</w:t>
            </w:r>
            <w:r w:rsidR="001D034D" w:rsidRPr="00FA4CDB">
              <w:rPr>
                <w:b/>
                <w:i/>
              </w:rPr>
              <w:t xml:space="preserve"> </w:t>
            </w:r>
            <w:r w:rsidR="00B9636B" w:rsidRPr="00FA4CDB">
              <w:rPr>
                <w:b/>
                <w:i/>
              </w:rPr>
              <w:t xml:space="preserve">                                                  </w:t>
            </w:r>
            <w:r w:rsidR="002E4778">
              <w:rPr>
                <w:b/>
                <w:i/>
              </w:rPr>
              <w:t xml:space="preserve">                       Mat:</w:t>
            </w:r>
          </w:p>
        </w:tc>
        <w:tc>
          <w:tcPr>
            <w:tcW w:w="1236" w:type="dxa"/>
            <w:vAlign w:val="center"/>
            <w:hideMark/>
          </w:tcPr>
          <w:p w:rsidR="00B3005D" w:rsidRPr="00FA4CDB" w:rsidRDefault="00BD3CEC" w:rsidP="00C63C6A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19</w:t>
            </w:r>
            <w:r w:rsidR="00C63C6A">
              <w:rPr>
                <w:b/>
                <w:i/>
              </w:rPr>
              <w:t>/12/17</w:t>
            </w:r>
          </w:p>
        </w:tc>
        <w:tc>
          <w:tcPr>
            <w:tcW w:w="932" w:type="dxa"/>
            <w:vMerge/>
            <w:vAlign w:val="center"/>
            <w:hideMark/>
          </w:tcPr>
          <w:p w:rsidR="00B3005D" w:rsidRPr="00FA4CDB" w:rsidRDefault="00B3005D" w:rsidP="00FA4CDB">
            <w:pPr>
              <w:jc w:val="both"/>
              <w:rPr>
                <w:b/>
                <w:i/>
              </w:rPr>
            </w:pPr>
          </w:p>
        </w:tc>
      </w:tr>
    </w:tbl>
    <w:p w:rsidR="00AA73D9" w:rsidRDefault="00613F95" w:rsidP="00613F95">
      <w:pPr>
        <w:jc w:val="both"/>
      </w:pPr>
      <w:r w:rsidRPr="00FA4CDB">
        <w:rPr>
          <w:b/>
        </w:rPr>
        <w:t>QUESTÃO</w:t>
      </w:r>
      <w:r>
        <w:rPr>
          <w:b/>
        </w:rPr>
        <w:t xml:space="preserve"> – 01</w:t>
      </w:r>
      <w:r w:rsidRPr="00FA4CDB">
        <w:rPr>
          <w:b/>
        </w:rPr>
        <w:t xml:space="preserve">) </w:t>
      </w:r>
      <w:r w:rsidR="00AA73D9">
        <w:t>Esboce o gráfico das funções</w:t>
      </w:r>
    </w:p>
    <w:p w:rsidR="00AA73D9" w:rsidRPr="00BD3CEC" w:rsidRDefault="00AA73D9" w:rsidP="00AA73D9">
      <w:pPr>
        <w:jc w:val="center"/>
      </w:pPr>
      <w:r w:rsidRPr="00AA73D9">
        <w:rPr>
          <w:b/>
          <w:i/>
        </w:rPr>
        <w:t xml:space="preserve">f (x) = x + </w:t>
      </w:r>
      <w:r w:rsidR="00BD3CEC">
        <w:rPr>
          <w:b/>
          <w:i/>
        </w:rPr>
        <w:t>2</w:t>
      </w:r>
      <w:r w:rsidRPr="00AA73D9">
        <w:rPr>
          <w:b/>
          <w:i/>
        </w:rPr>
        <w:t xml:space="preserve"> e g(x) = - x </w:t>
      </w:r>
      <w:r w:rsidR="00BD3CEC">
        <w:t>e encontre a imagem</w:t>
      </w:r>
    </w:p>
    <w:p w:rsidR="00074BC4" w:rsidRDefault="00074BC4" w:rsidP="00613F95">
      <w:pPr>
        <w:jc w:val="both"/>
      </w:pPr>
    </w:p>
    <w:p w:rsidR="00AA73D9" w:rsidRDefault="00AA73D9" w:rsidP="00613F95">
      <w:pPr>
        <w:jc w:val="both"/>
      </w:pPr>
      <w:r>
        <w:rPr>
          <w:noProof/>
        </w:rPr>
        <w:drawing>
          <wp:inline distT="0" distB="0" distL="0" distR="0" wp14:anchorId="2859B608" wp14:editId="14A92461">
            <wp:extent cx="3247390" cy="3330575"/>
            <wp:effectExtent l="0" t="0" r="0" b="3175"/>
            <wp:docPr id="2" name="Imagem 2" descr="Resultado de imagem para plano cartesia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Resultado de imagem para plano cartesian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7390" cy="333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73D9" w:rsidRDefault="00AA73D9" w:rsidP="00AA73D9">
      <w:pPr>
        <w:jc w:val="both"/>
        <w:rPr>
          <w:b/>
        </w:rPr>
      </w:pPr>
    </w:p>
    <w:p w:rsidR="00AA73D9" w:rsidRDefault="00AA73D9" w:rsidP="00AA73D9">
      <w:pPr>
        <w:jc w:val="both"/>
        <w:rPr>
          <w:b/>
        </w:rPr>
      </w:pPr>
      <w:r>
        <w:rPr>
          <w:b/>
        </w:rPr>
        <w:t>__________________________________________</w:t>
      </w:r>
    </w:p>
    <w:p w:rsidR="00AA73D9" w:rsidRDefault="00AA73D9" w:rsidP="00AA73D9">
      <w:pPr>
        <w:jc w:val="both"/>
      </w:pPr>
      <w:r w:rsidRPr="00FA4CDB">
        <w:rPr>
          <w:b/>
        </w:rPr>
        <w:t>QUESTÃO</w:t>
      </w:r>
      <w:r>
        <w:rPr>
          <w:b/>
        </w:rPr>
        <w:t xml:space="preserve"> – 02</w:t>
      </w:r>
      <w:r w:rsidRPr="00FA4CDB">
        <w:rPr>
          <w:b/>
        </w:rPr>
        <w:t xml:space="preserve">) </w:t>
      </w:r>
      <w:r>
        <w:t>Esboce o gráfico das funções</w:t>
      </w:r>
    </w:p>
    <w:p w:rsidR="00BD3CEC" w:rsidRPr="00BD3CEC" w:rsidRDefault="00AA73D9" w:rsidP="00BD3CEC">
      <w:pPr>
        <w:jc w:val="center"/>
      </w:pPr>
      <w:r w:rsidRPr="00AA73D9">
        <w:rPr>
          <w:b/>
          <w:i/>
        </w:rPr>
        <w:t>f (x) = x</w:t>
      </w:r>
      <w:r>
        <w:rPr>
          <w:b/>
          <w:i/>
        </w:rPr>
        <w:t>²</w:t>
      </w:r>
      <w:r w:rsidRPr="00AA73D9">
        <w:rPr>
          <w:b/>
          <w:i/>
        </w:rPr>
        <w:t xml:space="preserve"> </w:t>
      </w:r>
      <w:r w:rsidR="00BD3CEC">
        <w:rPr>
          <w:b/>
          <w:i/>
        </w:rPr>
        <w:t>+2</w:t>
      </w:r>
      <w:r>
        <w:rPr>
          <w:b/>
          <w:i/>
        </w:rPr>
        <w:t xml:space="preserve"> </w:t>
      </w:r>
      <w:r w:rsidRPr="00AA73D9">
        <w:rPr>
          <w:b/>
          <w:i/>
        </w:rPr>
        <w:t xml:space="preserve"> e </w:t>
      </w:r>
      <w:r>
        <w:rPr>
          <w:b/>
          <w:i/>
        </w:rPr>
        <w:t xml:space="preserve"> </w:t>
      </w:r>
      <w:r w:rsidRPr="00AA73D9">
        <w:rPr>
          <w:b/>
          <w:i/>
        </w:rPr>
        <w:t>g(x) = - x</w:t>
      </w:r>
      <w:r>
        <w:rPr>
          <w:b/>
          <w:i/>
        </w:rPr>
        <w:t>²</w:t>
      </w:r>
      <w:r w:rsidRPr="00AA73D9">
        <w:rPr>
          <w:b/>
          <w:i/>
        </w:rPr>
        <w:t xml:space="preserve"> +</w:t>
      </w:r>
      <w:r w:rsidR="00BD3CEC">
        <w:rPr>
          <w:b/>
          <w:i/>
        </w:rPr>
        <w:t xml:space="preserve"> 3</w:t>
      </w:r>
      <w:r>
        <w:rPr>
          <w:b/>
          <w:i/>
        </w:rPr>
        <w:t>x</w:t>
      </w:r>
      <w:r w:rsidR="00BD3CEC">
        <w:rPr>
          <w:b/>
          <w:i/>
        </w:rPr>
        <w:t xml:space="preserve"> </w:t>
      </w:r>
      <w:r w:rsidR="00BD3CEC">
        <w:t>e encontre a imagem</w:t>
      </w:r>
    </w:p>
    <w:p w:rsidR="00AA73D9" w:rsidRDefault="00AA73D9" w:rsidP="00AA73D9">
      <w:pPr>
        <w:jc w:val="both"/>
      </w:pPr>
    </w:p>
    <w:p w:rsidR="00AA73D9" w:rsidRDefault="00AA73D9" w:rsidP="00AA73D9">
      <w:pPr>
        <w:jc w:val="both"/>
      </w:pPr>
      <w:r>
        <w:rPr>
          <w:noProof/>
        </w:rPr>
        <w:drawing>
          <wp:inline distT="0" distB="0" distL="0" distR="0" wp14:anchorId="1CB3E19C" wp14:editId="3BE2CF93">
            <wp:extent cx="3247390" cy="3330575"/>
            <wp:effectExtent l="0" t="0" r="0" b="3175"/>
            <wp:docPr id="3" name="Imagem 3" descr="Resultado de imagem para plano cartesia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Resultado de imagem para plano cartesian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7390" cy="333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0C91" w:rsidRDefault="003A0C91" w:rsidP="00613F95">
      <w:pPr>
        <w:jc w:val="both"/>
      </w:pPr>
    </w:p>
    <w:p w:rsidR="003A0C91" w:rsidRDefault="003A0C91" w:rsidP="00613F95">
      <w:pPr>
        <w:jc w:val="both"/>
      </w:pPr>
    </w:p>
    <w:p w:rsidR="003A0C91" w:rsidRDefault="003A0C91" w:rsidP="00613F95">
      <w:pPr>
        <w:jc w:val="both"/>
      </w:pPr>
    </w:p>
    <w:p w:rsidR="003A0C91" w:rsidRDefault="003A0C91" w:rsidP="00613F95">
      <w:pPr>
        <w:jc w:val="both"/>
      </w:pPr>
    </w:p>
    <w:p w:rsidR="00AA73D9" w:rsidRDefault="00AA73D9" w:rsidP="00AA73D9">
      <w:pPr>
        <w:jc w:val="both"/>
      </w:pPr>
      <w:r w:rsidRPr="00FA4CDB">
        <w:rPr>
          <w:b/>
        </w:rPr>
        <w:t>QUESTÃO</w:t>
      </w:r>
      <w:r>
        <w:rPr>
          <w:b/>
        </w:rPr>
        <w:t xml:space="preserve"> – 03</w:t>
      </w:r>
      <w:r w:rsidRPr="00FA4CDB">
        <w:rPr>
          <w:b/>
        </w:rPr>
        <w:t xml:space="preserve">) </w:t>
      </w:r>
      <w:r>
        <w:t>Esboce o gráfico das funções</w:t>
      </w:r>
    </w:p>
    <w:p w:rsidR="00BD3CEC" w:rsidRPr="00BD3CEC" w:rsidRDefault="00AA73D9" w:rsidP="00BD3CEC">
      <w:pPr>
        <w:jc w:val="center"/>
        <w:rPr>
          <w:sz w:val="20"/>
        </w:rPr>
      </w:pPr>
      <w:r w:rsidRPr="00BD3CEC">
        <w:rPr>
          <w:b/>
          <w:i/>
          <w:sz w:val="20"/>
        </w:rPr>
        <w:t xml:space="preserve">f (x) = | </w:t>
      </w:r>
      <w:r w:rsidR="00BD3CEC" w:rsidRPr="00BD3CEC">
        <w:rPr>
          <w:b/>
          <w:i/>
          <w:sz w:val="20"/>
        </w:rPr>
        <w:t>3</w:t>
      </w:r>
      <w:r w:rsidRPr="00BD3CEC">
        <w:rPr>
          <w:b/>
          <w:i/>
          <w:sz w:val="20"/>
        </w:rPr>
        <w:t xml:space="preserve">x </w:t>
      </w:r>
      <w:r w:rsidR="00BD3CEC" w:rsidRPr="00BD3CEC">
        <w:rPr>
          <w:b/>
          <w:i/>
          <w:sz w:val="20"/>
        </w:rPr>
        <w:t>-2</w:t>
      </w:r>
      <w:r w:rsidRPr="00BD3CEC">
        <w:rPr>
          <w:b/>
          <w:i/>
          <w:sz w:val="20"/>
        </w:rPr>
        <w:t xml:space="preserve"> |  e   g(x) =| - x</w:t>
      </w:r>
      <w:r w:rsidR="00BD3CEC" w:rsidRPr="00BD3CEC">
        <w:rPr>
          <w:b/>
          <w:i/>
          <w:sz w:val="20"/>
        </w:rPr>
        <w:t>²</w:t>
      </w:r>
      <w:r w:rsidRPr="00BD3CEC">
        <w:rPr>
          <w:b/>
          <w:i/>
          <w:sz w:val="20"/>
        </w:rPr>
        <w:t xml:space="preserve"> + </w:t>
      </w:r>
      <w:r w:rsidR="00BD3CEC" w:rsidRPr="00BD3CEC">
        <w:rPr>
          <w:b/>
          <w:i/>
          <w:sz w:val="20"/>
        </w:rPr>
        <w:t>9</w:t>
      </w:r>
      <w:r w:rsidRPr="00BD3CEC">
        <w:rPr>
          <w:b/>
          <w:i/>
          <w:sz w:val="20"/>
        </w:rPr>
        <w:t xml:space="preserve"> | +</w:t>
      </w:r>
      <w:r w:rsidR="00BD3CEC" w:rsidRPr="00BD3CEC">
        <w:rPr>
          <w:b/>
          <w:i/>
          <w:sz w:val="20"/>
        </w:rPr>
        <w:t xml:space="preserve">1 </w:t>
      </w:r>
      <w:r w:rsidR="00BD3CEC" w:rsidRPr="00BD3CEC">
        <w:rPr>
          <w:sz w:val="20"/>
        </w:rPr>
        <w:t>e encontre a imagem</w:t>
      </w:r>
    </w:p>
    <w:p w:rsidR="00AA73D9" w:rsidRPr="00AA73D9" w:rsidRDefault="00AA73D9" w:rsidP="00AA73D9">
      <w:pPr>
        <w:jc w:val="center"/>
        <w:rPr>
          <w:b/>
          <w:i/>
        </w:rPr>
      </w:pPr>
    </w:p>
    <w:p w:rsidR="00AA73D9" w:rsidRDefault="00AA73D9" w:rsidP="00AA73D9">
      <w:pPr>
        <w:jc w:val="both"/>
      </w:pPr>
      <w:r>
        <w:rPr>
          <w:noProof/>
        </w:rPr>
        <w:drawing>
          <wp:inline distT="0" distB="0" distL="0" distR="0" wp14:anchorId="1CB3E19C" wp14:editId="3BE2CF93">
            <wp:extent cx="3247390" cy="3330575"/>
            <wp:effectExtent l="0" t="0" r="0" b="3175"/>
            <wp:docPr id="4" name="Imagem 4" descr="Resultado de imagem para plano cartesia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Resultado de imagem para plano cartesian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7390" cy="333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0C91" w:rsidRDefault="003A0C91" w:rsidP="00074BC4">
      <w:pPr>
        <w:jc w:val="both"/>
      </w:pPr>
    </w:p>
    <w:p w:rsidR="00AA73D9" w:rsidRDefault="00AA73D9" w:rsidP="00074BC4">
      <w:pPr>
        <w:jc w:val="both"/>
      </w:pPr>
      <w:r>
        <w:t>__________________________________________</w:t>
      </w:r>
    </w:p>
    <w:p w:rsidR="00AA73D9" w:rsidRDefault="00AA73D9" w:rsidP="00AA73D9">
      <w:pPr>
        <w:jc w:val="both"/>
      </w:pPr>
      <w:r w:rsidRPr="00FA4CDB">
        <w:rPr>
          <w:b/>
        </w:rPr>
        <w:t>QUESTÃO</w:t>
      </w:r>
      <w:r>
        <w:rPr>
          <w:b/>
        </w:rPr>
        <w:t xml:space="preserve"> – 04</w:t>
      </w:r>
      <w:r w:rsidRPr="00FA4CDB">
        <w:rPr>
          <w:b/>
        </w:rPr>
        <w:t xml:space="preserve">) </w:t>
      </w:r>
      <w:r>
        <w:t>Esboce o gráfico das funções</w:t>
      </w:r>
    </w:p>
    <w:p w:rsidR="00BD3CEC" w:rsidRPr="00BD3CEC" w:rsidRDefault="00BD3CEC" w:rsidP="00BD3CEC">
      <w:pPr>
        <w:jc w:val="center"/>
        <w:rPr>
          <w:sz w:val="22"/>
        </w:rPr>
      </w:pPr>
      <w:r w:rsidRPr="00BD3CEC">
        <w:rPr>
          <w:b/>
          <w:position w:val="-12"/>
          <w:sz w:val="22"/>
        </w:rPr>
        <w:object w:dxaOrig="310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157.75pt;height:18.8pt" o:ole="">
            <v:imagedata r:id="rId10" o:title=""/>
          </v:shape>
          <o:OLEObject Type="Embed" ProgID="Equation.3" ShapeID="_x0000_i1034" DrawAspect="Content" ObjectID="_1574796601" r:id="rId11"/>
        </w:object>
      </w:r>
      <w:r w:rsidRPr="00BD3CEC">
        <w:rPr>
          <w:b/>
          <w:sz w:val="22"/>
        </w:rPr>
        <w:t xml:space="preserve"> </w:t>
      </w:r>
      <w:r w:rsidRPr="00BD3CEC">
        <w:rPr>
          <w:sz w:val="22"/>
        </w:rPr>
        <w:t>e encontre a imagem</w:t>
      </w:r>
    </w:p>
    <w:p w:rsidR="00AA73D9" w:rsidRDefault="00AA73D9" w:rsidP="00AA73D9">
      <w:pPr>
        <w:jc w:val="center"/>
      </w:pPr>
      <w:bookmarkStart w:id="0" w:name="_GoBack"/>
      <w:bookmarkEnd w:id="0"/>
    </w:p>
    <w:p w:rsidR="00AA73D9" w:rsidRDefault="00AA73D9" w:rsidP="00AA73D9">
      <w:pPr>
        <w:jc w:val="both"/>
      </w:pPr>
      <w:r>
        <w:rPr>
          <w:noProof/>
        </w:rPr>
        <w:drawing>
          <wp:inline distT="0" distB="0" distL="0" distR="0" wp14:anchorId="1CB3E19C" wp14:editId="3BE2CF93">
            <wp:extent cx="3247390" cy="3330575"/>
            <wp:effectExtent l="0" t="0" r="0" b="3175"/>
            <wp:docPr id="5" name="Imagem 5" descr="Resultado de imagem para plano cartesia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Resultado de imagem para plano cartesian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7390" cy="333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0C91" w:rsidRDefault="003A0C91" w:rsidP="00074BC4">
      <w:pPr>
        <w:jc w:val="both"/>
      </w:pPr>
    </w:p>
    <w:p w:rsidR="003A0C91" w:rsidRDefault="003A0C91" w:rsidP="00074BC4">
      <w:pPr>
        <w:jc w:val="both"/>
      </w:pPr>
    </w:p>
    <w:p w:rsidR="003A0C91" w:rsidRDefault="00AA73D9" w:rsidP="00A45A49">
      <w:pPr>
        <w:jc w:val="right"/>
        <w:rPr>
          <w:b/>
          <w:i/>
        </w:rPr>
      </w:pPr>
      <w:r w:rsidRPr="00AA73D9">
        <w:rPr>
          <w:b/>
          <w:i/>
        </w:rPr>
        <w:t>Boas festas, que Deus abençoe!!!!</w:t>
      </w:r>
    </w:p>
    <w:p w:rsidR="00BD3CEC" w:rsidRDefault="00BD3CEC" w:rsidP="00A45A49">
      <w:pPr>
        <w:jc w:val="right"/>
      </w:pPr>
    </w:p>
    <w:sectPr w:rsidR="00BD3CEC" w:rsidSect="000E299D">
      <w:type w:val="continuous"/>
      <w:pgSz w:w="11906" w:h="16838"/>
      <w:pgMar w:top="-615" w:right="707" w:bottom="567" w:left="630" w:header="708" w:footer="708" w:gutter="0"/>
      <w:pgBorders w:offsetFrom="page">
        <w:top w:val="thinThickLargeGap" w:sz="24" w:space="20" w:color="auto"/>
        <w:left w:val="thinThickLargeGap" w:sz="24" w:space="20" w:color="auto"/>
        <w:bottom w:val="thickThinLargeGap" w:sz="24" w:space="20" w:color="auto"/>
        <w:right w:val="thickThinLargeGap" w:sz="24" w:space="20" w:color="auto"/>
      </w:pgBorders>
      <w:cols w:num="2" w:sep="1" w:space="34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B12F5" w:rsidRDefault="00EB12F5" w:rsidP="00EE69A1">
      <w:r>
        <w:separator/>
      </w:r>
    </w:p>
  </w:endnote>
  <w:endnote w:type="continuationSeparator" w:id="0">
    <w:p w:rsidR="00EB12F5" w:rsidRDefault="00EB12F5" w:rsidP="00EE69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">
    <w:charset w:val="00"/>
    <w:family w:val="swiss"/>
    <w:pitch w:val="variable"/>
    <w:sig w:usb0="E7002EFF" w:usb1="D200F5FF" w:usb2="0A246029" w:usb3="00000000" w:csb0="000001FF" w:csb1="00000000"/>
  </w:font>
  <w:font w:name="Lohit Hindi">
    <w:altName w:val="Arial Unicode MS"/>
    <w:charset w:val="80"/>
    <w:family w:val="auto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B12F5" w:rsidRDefault="00EB12F5" w:rsidP="00EE69A1">
      <w:r>
        <w:separator/>
      </w:r>
    </w:p>
  </w:footnote>
  <w:footnote w:type="continuationSeparator" w:id="0">
    <w:p w:rsidR="00EB12F5" w:rsidRDefault="00EB12F5" w:rsidP="00EE69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</w:lvl>
  </w:abstractNum>
  <w:abstractNum w:abstractNumId="1" w15:restartNumberingAfterBreak="0">
    <w:nsid w:val="00000004"/>
    <w:multiLevelType w:val="singleLevel"/>
    <w:tmpl w:val="00000004"/>
    <w:name w:val="WW8Num4"/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>
        <w:rFonts w:ascii="Arial" w:hAnsi="Arial" w:cs="Arial"/>
        <w:sz w:val="20"/>
        <w:szCs w:val="20"/>
      </w:rPr>
    </w:lvl>
  </w:abstractNum>
  <w:abstractNum w:abstractNumId="2" w15:restartNumberingAfterBreak="0">
    <w:nsid w:val="027B5C0C"/>
    <w:multiLevelType w:val="hybridMultilevel"/>
    <w:tmpl w:val="D8060F24"/>
    <w:lvl w:ilvl="0" w:tplc="CF6AAED0">
      <w:start w:val="1"/>
      <w:numFmt w:val="lowerRoman"/>
      <w:lvlText w:val="%1)"/>
      <w:lvlJc w:val="left"/>
      <w:pPr>
        <w:ind w:left="1080" w:hanging="720"/>
      </w:pPr>
      <w:rPr>
        <w:rFonts w:hint="default"/>
        <w:i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395FD5"/>
    <w:multiLevelType w:val="hybridMultilevel"/>
    <w:tmpl w:val="548C146E"/>
    <w:lvl w:ilvl="0" w:tplc="26C8255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DB6421"/>
    <w:multiLevelType w:val="hybridMultilevel"/>
    <w:tmpl w:val="A05A12E6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1C20344"/>
    <w:multiLevelType w:val="hybridMultilevel"/>
    <w:tmpl w:val="64DA88C0"/>
    <w:lvl w:ilvl="0" w:tplc="075EED5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3572FD"/>
    <w:multiLevelType w:val="hybridMultilevel"/>
    <w:tmpl w:val="1F4C167C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91D76A1"/>
    <w:multiLevelType w:val="hybridMultilevel"/>
    <w:tmpl w:val="F2D09DBA"/>
    <w:lvl w:ilvl="0" w:tplc="7EF86F5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723192"/>
    <w:multiLevelType w:val="hybridMultilevel"/>
    <w:tmpl w:val="A2C4C72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81287A"/>
    <w:multiLevelType w:val="hybridMultilevel"/>
    <w:tmpl w:val="F8B4A3AE"/>
    <w:lvl w:ilvl="0" w:tplc="54325DE0">
      <w:start w:val="1"/>
      <w:numFmt w:val="upp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BC54B4"/>
    <w:multiLevelType w:val="multilevel"/>
    <w:tmpl w:val="6630963E"/>
    <w:lvl w:ilvl="0">
      <w:start w:val="1"/>
      <w:numFmt w:val="upperLetter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5F35E1B"/>
    <w:multiLevelType w:val="hybridMultilevel"/>
    <w:tmpl w:val="73E2313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557344"/>
    <w:multiLevelType w:val="hybridMultilevel"/>
    <w:tmpl w:val="4482BBB2"/>
    <w:lvl w:ilvl="0" w:tplc="AE22ECDC">
      <w:start w:val="1"/>
      <w:numFmt w:val="upp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D873C8"/>
    <w:multiLevelType w:val="hybridMultilevel"/>
    <w:tmpl w:val="FB80252C"/>
    <w:lvl w:ilvl="0" w:tplc="005ABD8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E31F5C"/>
    <w:multiLevelType w:val="hybridMultilevel"/>
    <w:tmpl w:val="9624706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471452"/>
    <w:multiLevelType w:val="hybridMultilevel"/>
    <w:tmpl w:val="1DD038CC"/>
    <w:lvl w:ilvl="0" w:tplc="4662B0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2A1826"/>
    <w:multiLevelType w:val="hybridMultilevel"/>
    <w:tmpl w:val="CD1EB772"/>
    <w:lvl w:ilvl="0" w:tplc="0416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D4C23E1"/>
    <w:multiLevelType w:val="hybridMultilevel"/>
    <w:tmpl w:val="BF62C756"/>
    <w:lvl w:ilvl="0" w:tplc="0A965E2E">
      <w:start w:val="1"/>
      <w:numFmt w:val="decimalZero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59293A89"/>
    <w:multiLevelType w:val="hybridMultilevel"/>
    <w:tmpl w:val="38AA39F4"/>
    <w:lvl w:ilvl="0" w:tplc="33140C1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EBA489E"/>
    <w:multiLevelType w:val="hybridMultilevel"/>
    <w:tmpl w:val="EC8A2990"/>
    <w:lvl w:ilvl="0" w:tplc="0DBE8F60">
      <w:start w:val="1"/>
      <w:numFmt w:val="lowerLetter"/>
      <w:lvlText w:val="%1)"/>
      <w:lvlJc w:val="left"/>
      <w:pPr>
        <w:ind w:left="720" w:hanging="360"/>
      </w:pPr>
      <w:rPr>
        <w:rFonts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DA0316"/>
    <w:multiLevelType w:val="multilevel"/>
    <w:tmpl w:val="DD163792"/>
    <w:lvl w:ilvl="0">
      <w:start w:val="1"/>
      <w:numFmt w:val="upperLetter"/>
      <w:lvlText w:val="%1)"/>
      <w:lvlJc w:val="left"/>
      <w:pPr>
        <w:ind w:left="360" w:hanging="360"/>
      </w:pPr>
      <w:rPr>
        <w:i w:val="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69C4465"/>
    <w:multiLevelType w:val="hybridMultilevel"/>
    <w:tmpl w:val="4DCA90AA"/>
    <w:lvl w:ilvl="0" w:tplc="449C939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6EA7B37"/>
    <w:multiLevelType w:val="hybridMultilevel"/>
    <w:tmpl w:val="F3C6817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7C420A1"/>
    <w:multiLevelType w:val="hybridMultilevel"/>
    <w:tmpl w:val="04BC0994"/>
    <w:lvl w:ilvl="0" w:tplc="E5F6C8D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FC08F1"/>
    <w:multiLevelType w:val="singleLevel"/>
    <w:tmpl w:val="0416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5" w15:restartNumberingAfterBreak="0">
    <w:nsid w:val="6A2A0B15"/>
    <w:multiLevelType w:val="hybridMultilevel"/>
    <w:tmpl w:val="5768BD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FA160B"/>
    <w:multiLevelType w:val="hybridMultilevel"/>
    <w:tmpl w:val="B9D4A63A"/>
    <w:lvl w:ilvl="0" w:tplc="6DAAA09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3FC642F"/>
    <w:multiLevelType w:val="hybridMultilevel"/>
    <w:tmpl w:val="47A4AEF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D13079A"/>
    <w:multiLevelType w:val="hybridMultilevel"/>
    <w:tmpl w:val="4EB2513A"/>
    <w:lvl w:ilvl="0" w:tplc="3076776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D520016"/>
    <w:multiLevelType w:val="multilevel"/>
    <w:tmpl w:val="02827B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EB52C27"/>
    <w:multiLevelType w:val="hybridMultilevel"/>
    <w:tmpl w:val="9C3EA55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F3449E7"/>
    <w:multiLevelType w:val="multilevel"/>
    <w:tmpl w:val="DC8EE74E"/>
    <w:lvl w:ilvl="0">
      <w:start w:val="1"/>
      <w:numFmt w:val="upp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17"/>
  </w:num>
  <w:num w:numId="3">
    <w:abstractNumId w:val="4"/>
  </w:num>
  <w:num w:numId="4">
    <w:abstractNumId w:val="6"/>
  </w:num>
  <w:num w:numId="5">
    <w:abstractNumId w:val="24"/>
  </w:num>
  <w:num w:numId="6">
    <w:abstractNumId w:val="15"/>
  </w:num>
  <w:num w:numId="7">
    <w:abstractNumId w:val="12"/>
  </w:num>
  <w:num w:numId="8">
    <w:abstractNumId w:val="30"/>
  </w:num>
  <w:num w:numId="9">
    <w:abstractNumId w:val="19"/>
  </w:num>
  <w:num w:numId="10">
    <w:abstractNumId w:val="27"/>
  </w:num>
  <w:num w:numId="11">
    <w:abstractNumId w:val="9"/>
  </w:num>
  <w:num w:numId="12">
    <w:abstractNumId w:val="21"/>
  </w:num>
  <w:num w:numId="13">
    <w:abstractNumId w:val="7"/>
  </w:num>
  <w:num w:numId="14">
    <w:abstractNumId w:val="28"/>
  </w:num>
  <w:num w:numId="15">
    <w:abstractNumId w:val="26"/>
  </w:num>
  <w:num w:numId="16">
    <w:abstractNumId w:val="5"/>
  </w:num>
  <w:num w:numId="17">
    <w:abstractNumId w:val="3"/>
  </w:num>
  <w:num w:numId="18">
    <w:abstractNumId w:val="23"/>
  </w:num>
  <w:num w:numId="19">
    <w:abstractNumId w:val="13"/>
  </w:num>
  <w:num w:numId="20">
    <w:abstractNumId w:val="18"/>
  </w:num>
  <w:num w:numId="21">
    <w:abstractNumId w:val="25"/>
  </w:num>
  <w:num w:numId="22">
    <w:abstractNumId w:val="11"/>
  </w:num>
  <w:num w:numId="23">
    <w:abstractNumId w:val="0"/>
  </w:num>
  <w:num w:numId="24">
    <w:abstractNumId w:val="1"/>
  </w:num>
  <w:num w:numId="25">
    <w:abstractNumId w:val="31"/>
  </w:num>
  <w:num w:numId="26">
    <w:abstractNumId w:val="14"/>
  </w:num>
  <w:num w:numId="27">
    <w:abstractNumId w:val="10"/>
  </w:num>
  <w:num w:numId="28">
    <w:abstractNumId w:val="20"/>
  </w:num>
  <w:num w:numId="29">
    <w:abstractNumId w:val="16"/>
  </w:num>
  <w:num w:numId="30">
    <w:abstractNumId w:val="8"/>
  </w:num>
  <w:num w:numId="31">
    <w:abstractNumId w:val="2"/>
  </w:num>
  <w:num w:numId="32">
    <w:abstractNumId w:val="2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4CF1"/>
    <w:rsid w:val="000038C4"/>
    <w:rsid w:val="00006DFF"/>
    <w:rsid w:val="00006F38"/>
    <w:rsid w:val="00021317"/>
    <w:rsid w:val="00033B5C"/>
    <w:rsid w:val="00042B8E"/>
    <w:rsid w:val="00043628"/>
    <w:rsid w:val="000453E5"/>
    <w:rsid w:val="000473B0"/>
    <w:rsid w:val="00052C9F"/>
    <w:rsid w:val="00061147"/>
    <w:rsid w:val="000710DB"/>
    <w:rsid w:val="00073481"/>
    <w:rsid w:val="00074BC4"/>
    <w:rsid w:val="0007761B"/>
    <w:rsid w:val="00082EEE"/>
    <w:rsid w:val="00090503"/>
    <w:rsid w:val="00090895"/>
    <w:rsid w:val="00095B62"/>
    <w:rsid w:val="000A0EE1"/>
    <w:rsid w:val="000A0FB8"/>
    <w:rsid w:val="000A1DC5"/>
    <w:rsid w:val="000B6F8B"/>
    <w:rsid w:val="000C1B3C"/>
    <w:rsid w:val="000C4F27"/>
    <w:rsid w:val="000C5573"/>
    <w:rsid w:val="000C59ED"/>
    <w:rsid w:val="000C706B"/>
    <w:rsid w:val="000D549D"/>
    <w:rsid w:val="000D67BB"/>
    <w:rsid w:val="000E1F36"/>
    <w:rsid w:val="000E299D"/>
    <w:rsid w:val="000E6019"/>
    <w:rsid w:val="000E69B7"/>
    <w:rsid w:val="000F0879"/>
    <w:rsid w:val="000F2DB4"/>
    <w:rsid w:val="000F7660"/>
    <w:rsid w:val="00100EA7"/>
    <w:rsid w:val="00110D53"/>
    <w:rsid w:val="00112E12"/>
    <w:rsid w:val="00114C98"/>
    <w:rsid w:val="00115111"/>
    <w:rsid w:val="001258B3"/>
    <w:rsid w:val="00127DC1"/>
    <w:rsid w:val="001311AD"/>
    <w:rsid w:val="001323DE"/>
    <w:rsid w:val="00132604"/>
    <w:rsid w:val="00136715"/>
    <w:rsid w:val="001421AC"/>
    <w:rsid w:val="001427EF"/>
    <w:rsid w:val="00144A33"/>
    <w:rsid w:val="00147840"/>
    <w:rsid w:val="00147EF6"/>
    <w:rsid w:val="00152C83"/>
    <w:rsid w:val="00153865"/>
    <w:rsid w:val="00170C6C"/>
    <w:rsid w:val="00172BB9"/>
    <w:rsid w:val="00176078"/>
    <w:rsid w:val="00185361"/>
    <w:rsid w:val="00185CA4"/>
    <w:rsid w:val="00190F01"/>
    <w:rsid w:val="001A4308"/>
    <w:rsid w:val="001A503F"/>
    <w:rsid w:val="001A5E65"/>
    <w:rsid w:val="001A5F9A"/>
    <w:rsid w:val="001A621A"/>
    <w:rsid w:val="001A67C0"/>
    <w:rsid w:val="001B0A91"/>
    <w:rsid w:val="001B0EA3"/>
    <w:rsid w:val="001B1F8D"/>
    <w:rsid w:val="001B7D7A"/>
    <w:rsid w:val="001C2EC8"/>
    <w:rsid w:val="001C41DB"/>
    <w:rsid w:val="001C7A67"/>
    <w:rsid w:val="001D034D"/>
    <w:rsid w:val="001D10A7"/>
    <w:rsid w:val="001D145E"/>
    <w:rsid w:val="001D22F7"/>
    <w:rsid w:val="001E3A34"/>
    <w:rsid w:val="001E45ED"/>
    <w:rsid w:val="001E6162"/>
    <w:rsid w:val="001E6E56"/>
    <w:rsid w:val="001E76B0"/>
    <w:rsid w:val="001F41FA"/>
    <w:rsid w:val="001F56C2"/>
    <w:rsid w:val="00200058"/>
    <w:rsid w:val="0020080C"/>
    <w:rsid w:val="00203049"/>
    <w:rsid w:val="00211F03"/>
    <w:rsid w:val="002123F7"/>
    <w:rsid w:val="00213E82"/>
    <w:rsid w:val="0022417D"/>
    <w:rsid w:val="0022713A"/>
    <w:rsid w:val="00230359"/>
    <w:rsid w:val="0023174A"/>
    <w:rsid w:val="0023641B"/>
    <w:rsid w:val="00241951"/>
    <w:rsid w:val="00245A74"/>
    <w:rsid w:val="002467E0"/>
    <w:rsid w:val="00255203"/>
    <w:rsid w:val="0025639A"/>
    <w:rsid w:val="00256D74"/>
    <w:rsid w:val="00271E8C"/>
    <w:rsid w:val="0027624B"/>
    <w:rsid w:val="002773F2"/>
    <w:rsid w:val="00291371"/>
    <w:rsid w:val="002936CD"/>
    <w:rsid w:val="002B0870"/>
    <w:rsid w:val="002B3A6E"/>
    <w:rsid w:val="002B4E12"/>
    <w:rsid w:val="002B661D"/>
    <w:rsid w:val="002C5000"/>
    <w:rsid w:val="002D1EBA"/>
    <w:rsid w:val="002D2E29"/>
    <w:rsid w:val="002D4AE9"/>
    <w:rsid w:val="002E41A7"/>
    <w:rsid w:val="002E4778"/>
    <w:rsid w:val="002F42E8"/>
    <w:rsid w:val="002F6BBA"/>
    <w:rsid w:val="002F7F51"/>
    <w:rsid w:val="00300C96"/>
    <w:rsid w:val="0030408E"/>
    <w:rsid w:val="00310172"/>
    <w:rsid w:val="003230FA"/>
    <w:rsid w:val="00324C68"/>
    <w:rsid w:val="00325918"/>
    <w:rsid w:val="00327EF3"/>
    <w:rsid w:val="00336A74"/>
    <w:rsid w:val="00336CB8"/>
    <w:rsid w:val="00336E36"/>
    <w:rsid w:val="00340722"/>
    <w:rsid w:val="00342112"/>
    <w:rsid w:val="00342E76"/>
    <w:rsid w:val="003450CC"/>
    <w:rsid w:val="00360F44"/>
    <w:rsid w:val="003620EF"/>
    <w:rsid w:val="00363F12"/>
    <w:rsid w:val="0036413C"/>
    <w:rsid w:val="00366858"/>
    <w:rsid w:val="00367511"/>
    <w:rsid w:val="00371E42"/>
    <w:rsid w:val="0037432E"/>
    <w:rsid w:val="00376832"/>
    <w:rsid w:val="00377742"/>
    <w:rsid w:val="00382F04"/>
    <w:rsid w:val="00384E16"/>
    <w:rsid w:val="00391543"/>
    <w:rsid w:val="00391B55"/>
    <w:rsid w:val="003954A4"/>
    <w:rsid w:val="003A0C91"/>
    <w:rsid w:val="003A711F"/>
    <w:rsid w:val="003B1C24"/>
    <w:rsid w:val="003B489B"/>
    <w:rsid w:val="003C65A9"/>
    <w:rsid w:val="003D241F"/>
    <w:rsid w:val="003E268A"/>
    <w:rsid w:val="003E3234"/>
    <w:rsid w:val="003F7776"/>
    <w:rsid w:val="003F77AE"/>
    <w:rsid w:val="0040002F"/>
    <w:rsid w:val="0040097C"/>
    <w:rsid w:val="00401E2A"/>
    <w:rsid w:val="00403D1E"/>
    <w:rsid w:val="00407515"/>
    <w:rsid w:val="00407E5F"/>
    <w:rsid w:val="00413B7B"/>
    <w:rsid w:val="004140B4"/>
    <w:rsid w:val="0043439A"/>
    <w:rsid w:val="004531A3"/>
    <w:rsid w:val="004647DC"/>
    <w:rsid w:val="00467E75"/>
    <w:rsid w:val="00473173"/>
    <w:rsid w:val="00474879"/>
    <w:rsid w:val="00475F04"/>
    <w:rsid w:val="00476230"/>
    <w:rsid w:val="0048109B"/>
    <w:rsid w:val="00481212"/>
    <w:rsid w:val="00481B27"/>
    <w:rsid w:val="00484DA1"/>
    <w:rsid w:val="00487323"/>
    <w:rsid w:val="0049259F"/>
    <w:rsid w:val="004A3C8F"/>
    <w:rsid w:val="004A70A6"/>
    <w:rsid w:val="004B180C"/>
    <w:rsid w:val="004B1C16"/>
    <w:rsid w:val="004B3C56"/>
    <w:rsid w:val="004B3F66"/>
    <w:rsid w:val="004B6A1E"/>
    <w:rsid w:val="004C1637"/>
    <w:rsid w:val="004C596C"/>
    <w:rsid w:val="004C724B"/>
    <w:rsid w:val="004C77D3"/>
    <w:rsid w:val="004E0ABE"/>
    <w:rsid w:val="004E1CE0"/>
    <w:rsid w:val="004E5917"/>
    <w:rsid w:val="004E5D56"/>
    <w:rsid w:val="004F03E0"/>
    <w:rsid w:val="004F27C8"/>
    <w:rsid w:val="004F523E"/>
    <w:rsid w:val="004F7671"/>
    <w:rsid w:val="0050189C"/>
    <w:rsid w:val="0051166B"/>
    <w:rsid w:val="00514658"/>
    <w:rsid w:val="00516DEA"/>
    <w:rsid w:val="00524FAD"/>
    <w:rsid w:val="00525D7F"/>
    <w:rsid w:val="0053198F"/>
    <w:rsid w:val="00533F01"/>
    <w:rsid w:val="0053476E"/>
    <w:rsid w:val="005357FF"/>
    <w:rsid w:val="005375FF"/>
    <w:rsid w:val="00541CCC"/>
    <w:rsid w:val="005420EE"/>
    <w:rsid w:val="005455CA"/>
    <w:rsid w:val="00545E5A"/>
    <w:rsid w:val="00547AD9"/>
    <w:rsid w:val="00550D9F"/>
    <w:rsid w:val="005528F9"/>
    <w:rsid w:val="00552CB1"/>
    <w:rsid w:val="00555E47"/>
    <w:rsid w:val="00564C8C"/>
    <w:rsid w:val="00565C28"/>
    <w:rsid w:val="00570C27"/>
    <w:rsid w:val="00572583"/>
    <w:rsid w:val="00573044"/>
    <w:rsid w:val="005750F6"/>
    <w:rsid w:val="0057793E"/>
    <w:rsid w:val="00577B81"/>
    <w:rsid w:val="00577ED3"/>
    <w:rsid w:val="00583A01"/>
    <w:rsid w:val="005847AF"/>
    <w:rsid w:val="005937BD"/>
    <w:rsid w:val="00595770"/>
    <w:rsid w:val="005A1D96"/>
    <w:rsid w:val="005A5202"/>
    <w:rsid w:val="005A5BDC"/>
    <w:rsid w:val="005A7127"/>
    <w:rsid w:val="005B2D2A"/>
    <w:rsid w:val="005B2EB0"/>
    <w:rsid w:val="005C1AA3"/>
    <w:rsid w:val="005C2713"/>
    <w:rsid w:val="005C4201"/>
    <w:rsid w:val="005C79F1"/>
    <w:rsid w:val="005D1A9F"/>
    <w:rsid w:val="005D25E2"/>
    <w:rsid w:val="005D2729"/>
    <w:rsid w:val="005D4E69"/>
    <w:rsid w:val="005D5440"/>
    <w:rsid w:val="005E54AF"/>
    <w:rsid w:val="005E7740"/>
    <w:rsid w:val="005F369D"/>
    <w:rsid w:val="005F4C71"/>
    <w:rsid w:val="005F6AAF"/>
    <w:rsid w:val="0060203F"/>
    <w:rsid w:val="00606988"/>
    <w:rsid w:val="00613F95"/>
    <w:rsid w:val="0061435A"/>
    <w:rsid w:val="0061542C"/>
    <w:rsid w:val="00615CE0"/>
    <w:rsid w:val="00616A70"/>
    <w:rsid w:val="00620815"/>
    <w:rsid w:val="0062657F"/>
    <w:rsid w:val="00632CBE"/>
    <w:rsid w:val="00633F82"/>
    <w:rsid w:val="00636D72"/>
    <w:rsid w:val="00637CC7"/>
    <w:rsid w:val="006406A3"/>
    <w:rsid w:val="006442F7"/>
    <w:rsid w:val="00646156"/>
    <w:rsid w:val="0064658B"/>
    <w:rsid w:val="006478B4"/>
    <w:rsid w:val="0065567F"/>
    <w:rsid w:val="006674B1"/>
    <w:rsid w:val="00671B25"/>
    <w:rsid w:val="00673A83"/>
    <w:rsid w:val="00683650"/>
    <w:rsid w:val="0068762E"/>
    <w:rsid w:val="00692DC9"/>
    <w:rsid w:val="00696E76"/>
    <w:rsid w:val="006A6C34"/>
    <w:rsid w:val="006A75D0"/>
    <w:rsid w:val="006A7807"/>
    <w:rsid w:val="006B2F1B"/>
    <w:rsid w:val="006C5C97"/>
    <w:rsid w:val="006D2ED5"/>
    <w:rsid w:val="006D520A"/>
    <w:rsid w:val="006E5746"/>
    <w:rsid w:val="006F019B"/>
    <w:rsid w:val="006F0A11"/>
    <w:rsid w:val="006F202C"/>
    <w:rsid w:val="006F3495"/>
    <w:rsid w:val="006F4EC3"/>
    <w:rsid w:val="006F5010"/>
    <w:rsid w:val="00700563"/>
    <w:rsid w:val="00700A08"/>
    <w:rsid w:val="00702AD5"/>
    <w:rsid w:val="00705705"/>
    <w:rsid w:val="00705C27"/>
    <w:rsid w:val="00705FC4"/>
    <w:rsid w:val="0071180B"/>
    <w:rsid w:val="00712422"/>
    <w:rsid w:val="00727703"/>
    <w:rsid w:val="0073051C"/>
    <w:rsid w:val="00731321"/>
    <w:rsid w:val="00732785"/>
    <w:rsid w:val="0073787D"/>
    <w:rsid w:val="00737CA0"/>
    <w:rsid w:val="00740E44"/>
    <w:rsid w:val="007440E8"/>
    <w:rsid w:val="0074688D"/>
    <w:rsid w:val="00750A6C"/>
    <w:rsid w:val="007633E9"/>
    <w:rsid w:val="00767509"/>
    <w:rsid w:val="00772432"/>
    <w:rsid w:val="00772601"/>
    <w:rsid w:val="00780EF5"/>
    <w:rsid w:val="00781536"/>
    <w:rsid w:val="0078435A"/>
    <w:rsid w:val="00786ABC"/>
    <w:rsid w:val="00794C53"/>
    <w:rsid w:val="007A0825"/>
    <w:rsid w:val="007B2B39"/>
    <w:rsid w:val="007B6846"/>
    <w:rsid w:val="007C617C"/>
    <w:rsid w:val="007D0996"/>
    <w:rsid w:val="007D5313"/>
    <w:rsid w:val="007D7235"/>
    <w:rsid w:val="007F0FB7"/>
    <w:rsid w:val="008034A2"/>
    <w:rsid w:val="0080496D"/>
    <w:rsid w:val="008051D6"/>
    <w:rsid w:val="008108C1"/>
    <w:rsid w:val="00812DDF"/>
    <w:rsid w:val="00816273"/>
    <w:rsid w:val="008217D6"/>
    <w:rsid w:val="00821F65"/>
    <w:rsid w:val="008242A7"/>
    <w:rsid w:val="00845010"/>
    <w:rsid w:val="00855DFB"/>
    <w:rsid w:val="00863309"/>
    <w:rsid w:val="0086423C"/>
    <w:rsid w:val="00864F29"/>
    <w:rsid w:val="00871125"/>
    <w:rsid w:val="00877467"/>
    <w:rsid w:val="00877ACE"/>
    <w:rsid w:val="008805DC"/>
    <w:rsid w:val="00881D68"/>
    <w:rsid w:val="008911BC"/>
    <w:rsid w:val="00892157"/>
    <w:rsid w:val="00895627"/>
    <w:rsid w:val="00895B22"/>
    <w:rsid w:val="008971A8"/>
    <w:rsid w:val="008A0466"/>
    <w:rsid w:val="008A1A7B"/>
    <w:rsid w:val="008A1ED0"/>
    <w:rsid w:val="008A4884"/>
    <w:rsid w:val="008A6FB8"/>
    <w:rsid w:val="008B61B9"/>
    <w:rsid w:val="008C5330"/>
    <w:rsid w:val="008C7B86"/>
    <w:rsid w:val="008D0EA6"/>
    <w:rsid w:val="008E1E66"/>
    <w:rsid w:val="008E2230"/>
    <w:rsid w:val="008E3A6E"/>
    <w:rsid w:val="008F4317"/>
    <w:rsid w:val="009060A9"/>
    <w:rsid w:val="00906690"/>
    <w:rsid w:val="00910318"/>
    <w:rsid w:val="00913B0D"/>
    <w:rsid w:val="00914109"/>
    <w:rsid w:val="00917216"/>
    <w:rsid w:val="00921476"/>
    <w:rsid w:val="00921C85"/>
    <w:rsid w:val="00925B46"/>
    <w:rsid w:val="00927F6E"/>
    <w:rsid w:val="009318AA"/>
    <w:rsid w:val="00931C20"/>
    <w:rsid w:val="009320FF"/>
    <w:rsid w:val="00932B02"/>
    <w:rsid w:val="00934C9F"/>
    <w:rsid w:val="00935289"/>
    <w:rsid w:val="00936E56"/>
    <w:rsid w:val="009377AB"/>
    <w:rsid w:val="009408A3"/>
    <w:rsid w:val="00943150"/>
    <w:rsid w:val="00945AAB"/>
    <w:rsid w:val="00947B94"/>
    <w:rsid w:val="009515DD"/>
    <w:rsid w:val="0095620B"/>
    <w:rsid w:val="00965677"/>
    <w:rsid w:val="009705BC"/>
    <w:rsid w:val="009736AA"/>
    <w:rsid w:val="00974A2D"/>
    <w:rsid w:val="00975A29"/>
    <w:rsid w:val="00975D3A"/>
    <w:rsid w:val="00976173"/>
    <w:rsid w:val="0097758F"/>
    <w:rsid w:val="00977F7D"/>
    <w:rsid w:val="00980CBA"/>
    <w:rsid w:val="00984B87"/>
    <w:rsid w:val="00991985"/>
    <w:rsid w:val="0099495D"/>
    <w:rsid w:val="0099514B"/>
    <w:rsid w:val="009A187E"/>
    <w:rsid w:val="009A4DFB"/>
    <w:rsid w:val="009A567E"/>
    <w:rsid w:val="009B0B31"/>
    <w:rsid w:val="009B3583"/>
    <w:rsid w:val="009B3B12"/>
    <w:rsid w:val="009B7E19"/>
    <w:rsid w:val="009C23B5"/>
    <w:rsid w:val="009C3A6D"/>
    <w:rsid w:val="009C64DF"/>
    <w:rsid w:val="009D105E"/>
    <w:rsid w:val="009D4315"/>
    <w:rsid w:val="009E5438"/>
    <w:rsid w:val="009E6578"/>
    <w:rsid w:val="009E7415"/>
    <w:rsid w:val="009F1174"/>
    <w:rsid w:val="009F2E8B"/>
    <w:rsid w:val="009F32E2"/>
    <w:rsid w:val="009F5307"/>
    <w:rsid w:val="009F754C"/>
    <w:rsid w:val="00A009B4"/>
    <w:rsid w:val="00A1235E"/>
    <w:rsid w:val="00A12DA0"/>
    <w:rsid w:val="00A16A38"/>
    <w:rsid w:val="00A23EF5"/>
    <w:rsid w:val="00A2446C"/>
    <w:rsid w:val="00A34109"/>
    <w:rsid w:val="00A368F0"/>
    <w:rsid w:val="00A411DD"/>
    <w:rsid w:val="00A414C7"/>
    <w:rsid w:val="00A44396"/>
    <w:rsid w:val="00A45A49"/>
    <w:rsid w:val="00A4685F"/>
    <w:rsid w:val="00A51B57"/>
    <w:rsid w:val="00A55A88"/>
    <w:rsid w:val="00A56433"/>
    <w:rsid w:val="00A61447"/>
    <w:rsid w:val="00A63A8D"/>
    <w:rsid w:val="00A65803"/>
    <w:rsid w:val="00A70EFD"/>
    <w:rsid w:val="00A7349F"/>
    <w:rsid w:val="00A75B08"/>
    <w:rsid w:val="00A7675B"/>
    <w:rsid w:val="00A84044"/>
    <w:rsid w:val="00A86940"/>
    <w:rsid w:val="00A94172"/>
    <w:rsid w:val="00A95250"/>
    <w:rsid w:val="00AA73D9"/>
    <w:rsid w:val="00AA7CF7"/>
    <w:rsid w:val="00AB109B"/>
    <w:rsid w:val="00AB5BF7"/>
    <w:rsid w:val="00AB7A2B"/>
    <w:rsid w:val="00AC2B76"/>
    <w:rsid w:val="00AC5691"/>
    <w:rsid w:val="00AD098B"/>
    <w:rsid w:val="00AD44FC"/>
    <w:rsid w:val="00AD565C"/>
    <w:rsid w:val="00AD7762"/>
    <w:rsid w:val="00AE21AD"/>
    <w:rsid w:val="00AE3140"/>
    <w:rsid w:val="00AE7502"/>
    <w:rsid w:val="00AF015A"/>
    <w:rsid w:val="00AF2231"/>
    <w:rsid w:val="00AF53D4"/>
    <w:rsid w:val="00AF6FBA"/>
    <w:rsid w:val="00B02CF4"/>
    <w:rsid w:val="00B066D6"/>
    <w:rsid w:val="00B17540"/>
    <w:rsid w:val="00B213A0"/>
    <w:rsid w:val="00B26E56"/>
    <w:rsid w:val="00B3005D"/>
    <w:rsid w:val="00B3270E"/>
    <w:rsid w:val="00B33646"/>
    <w:rsid w:val="00B47BB1"/>
    <w:rsid w:val="00B506DE"/>
    <w:rsid w:val="00B60416"/>
    <w:rsid w:val="00B6264B"/>
    <w:rsid w:val="00B63625"/>
    <w:rsid w:val="00B64381"/>
    <w:rsid w:val="00B64F00"/>
    <w:rsid w:val="00B71E9E"/>
    <w:rsid w:val="00B7561D"/>
    <w:rsid w:val="00B8029B"/>
    <w:rsid w:val="00B81BF4"/>
    <w:rsid w:val="00B81DF1"/>
    <w:rsid w:val="00B94C24"/>
    <w:rsid w:val="00B95306"/>
    <w:rsid w:val="00B9636B"/>
    <w:rsid w:val="00B97FB2"/>
    <w:rsid w:val="00BA31ED"/>
    <w:rsid w:val="00BC0A89"/>
    <w:rsid w:val="00BC3D0C"/>
    <w:rsid w:val="00BD3CEC"/>
    <w:rsid w:val="00BD62FB"/>
    <w:rsid w:val="00BE2FE3"/>
    <w:rsid w:val="00BE76C8"/>
    <w:rsid w:val="00BF01A8"/>
    <w:rsid w:val="00BF0604"/>
    <w:rsid w:val="00BF30BF"/>
    <w:rsid w:val="00BF363E"/>
    <w:rsid w:val="00BF5F17"/>
    <w:rsid w:val="00C00F39"/>
    <w:rsid w:val="00C04352"/>
    <w:rsid w:val="00C04688"/>
    <w:rsid w:val="00C13E43"/>
    <w:rsid w:val="00C17BDA"/>
    <w:rsid w:val="00C2473E"/>
    <w:rsid w:val="00C3211B"/>
    <w:rsid w:val="00C333EA"/>
    <w:rsid w:val="00C35561"/>
    <w:rsid w:val="00C35F9C"/>
    <w:rsid w:val="00C40211"/>
    <w:rsid w:val="00C44B3A"/>
    <w:rsid w:val="00C46A9D"/>
    <w:rsid w:val="00C52DF3"/>
    <w:rsid w:val="00C53799"/>
    <w:rsid w:val="00C538A5"/>
    <w:rsid w:val="00C56401"/>
    <w:rsid w:val="00C616AC"/>
    <w:rsid w:val="00C63C6A"/>
    <w:rsid w:val="00C71562"/>
    <w:rsid w:val="00C808EB"/>
    <w:rsid w:val="00C82A8B"/>
    <w:rsid w:val="00C9514F"/>
    <w:rsid w:val="00C979AD"/>
    <w:rsid w:val="00CA05F0"/>
    <w:rsid w:val="00CA2934"/>
    <w:rsid w:val="00CA3506"/>
    <w:rsid w:val="00CA39CB"/>
    <w:rsid w:val="00CA58C2"/>
    <w:rsid w:val="00CB1C6D"/>
    <w:rsid w:val="00CB207C"/>
    <w:rsid w:val="00CB3646"/>
    <w:rsid w:val="00CB5AF7"/>
    <w:rsid w:val="00CB5C6A"/>
    <w:rsid w:val="00CC3BDA"/>
    <w:rsid w:val="00CD5DB4"/>
    <w:rsid w:val="00CF1B17"/>
    <w:rsid w:val="00CF50BA"/>
    <w:rsid w:val="00CF5C96"/>
    <w:rsid w:val="00D0739C"/>
    <w:rsid w:val="00D0776C"/>
    <w:rsid w:val="00D1689D"/>
    <w:rsid w:val="00D2026E"/>
    <w:rsid w:val="00D254A2"/>
    <w:rsid w:val="00D279EE"/>
    <w:rsid w:val="00D31EFD"/>
    <w:rsid w:val="00D362BE"/>
    <w:rsid w:val="00D37C39"/>
    <w:rsid w:val="00D44E8B"/>
    <w:rsid w:val="00D457DF"/>
    <w:rsid w:val="00D50860"/>
    <w:rsid w:val="00D513E7"/>
    <w:rsid w:val="00D5342B"/>
    <w:rsid w:val="00D55269"/>
    <w:rsid w:val="00D62C06"/>
    <w:rsid w:val="00D637D9"/>
    <w:rsid w:val="00D66739"/>
    <w:rsid w:val="00D672F4"/>
    <w:rsid w:val="00D7518F"/>
    <w:rsid w:val="00D756E7"/>
    <w:rsid w:val="00D80290"/>
    <w:rsid w:val="00D80F5B"/>
    <w:rsid w:val="00D81FFB"/>
    <w:rsid w:val="00D86D97"/>
    <w:rsid w:val="00D921EB"/>
    <w:rsid w:val="00D94117"/>
    <w:rsid w:val="00D94205"/>
    <w:rsid w:val="00DB0F08"/>
    <w:rsid w:val="00DB47AD"/>
    <w:rsid w:val="00DB5588"/>
    <w:rsid w:val="00DB63AE"/>
    <w:rsid w:val="00DB74A0"/>
    <w:rsid w:val="00DC17A8"/>
    <w:rsid w:val="00DD1366"/>
    <w:rsid w:val="00DD61D2"/>
    <w:rsid w:val="00DE305F"/>
    <w:rsid w:val="00DE58D8"/>
    <w:rsid w:val="00DE7E11"/>
    <w:rsid w:val="00DF0617"/>
    <w:rsid w:val="00DF5F96"/>
    <w:rsid w:val="00DF5FB1"/>
    <w:rsid w:val="00E02A2F"/>
    <w:rsid w:val="00E1237D"/>
    <w:rsid w:val="00E20C78"/>
    <w:rsid w:val="00E350E5"/>
    <w:rsid w:val="00E523EC"/>
    <w:rsid w:val="00E568FF"/>
    <w:rsid w:val="00E709D2"/>
    <w:rsid w:val="00E775AD"/>
    <w:rsid w:val="00E819BB"/>
    <w:rsid w:val="00E839BB"/>
    <w:rsid w:val="00E90234"/>
    <w:rsid w:val="00E955DC"/>
    <w:rsid w:val="00E9792D"/>
    <w:rsid w:val="00EA4CF1"/>
    <w:rsid w:val="00EA51F9"/>
    <w:rsid w:val="00EA63FD"/>
    <w:rsid w:val="00EA7AEC"/>
    <w:rsid w:val="00EB1215"/>
    <w:rsid w:val="00EB12F5"/>
    <w:rsid w:val="00EB4D83"/>
    <w:rsid w:val="00EB6E21"/>
    <w:rsid w:val="00EB766F"/>
    <w:rsid w:val="00EC25FD"/>
    <w:rsid w:val="00ED0E46"/>
    <w:rsid w:val="00ED7DC7"/>
    <w:rsid w:val="00EE128D"/>
    <w:rsid w:val="00EE69A1"/>
    <w:rsid w:val="00EE7F0A"/>
    <w:rsid w:val="00EF16AE"/>
    <w:rsid w:val="00EF4F45"/>
    <w:rsid w:val="00F01966"/>
    <w:rsid w:val="00F0340E"/>
    <w:rsid w:val="00F0668B"/>
    <w:rsid w:val="00F104A8"/>
    <w:rsid w:val="00F163E0"/>
    <w:rsid w:val="00F201DB"/>
    <w:rsid w:val="00F2169B"/>
    <w:rsid w:val="00F2562A"/>
    <w:rsid w:val="00F32A34"/>
    <w:rsid w:val="00F36F56"/>
    <w:rsid w:val="00F37A1A"/>
    <w:rsid w:val="00F37C09"/>
    <w:rsid w:val="00F429F8"/>
    <w:rsid w:val="00F47813"/>
    <w:rsid w:val="00F5630E"/>
    <w:rsid w:val="00F66806"/>
    <w:rsid w:val="00F738F7"/>
    <w:rsid w:val="00F73B9D"/>
    <w:rsid w:val="00F73D4D"/>
    <w:rsid w:val="00F74BBE"/>
    <w:rsid w:val="00F7645F"/>
    <w:rsid w:val="00F86DA6"/>
    <w:rsid w:val="00F90681"/>
    <w:rsid w:val="00F923D0"/>
    <w:rsid w:val="00F93001"/>
    <w:rsid w:val="00FA0F10"/>
    <w:rsid w:val="00FA236B"/>
    <w:rsid w:val="00FA236C"/>
    <w:rsid w:val="00FA2686"/>
    <w:rsid w:val="00FA3C14"/>
    <w:rsid w:val="00FA4CDB"/>
    <w:rsid w:val="00FA59F0"/>
    <w:rsid w:val="00FB2623"/>
    <w:rsid w:val="00FB2EA7"/>
    <w:rsid w:val="00FB769D"/>
    <w:rsid w:val="00FC0CA7"/>
    <w:rsid w:val="00FC0FF6"/>
    <w:rsid w:val="00FC1CCB"/>
    <w:rsid w:val="00FC20A3"/>
    <w:rsid w:val="00FC2AEF"/>
    <w:rsid w:val="00FC41E2"/>
    <w:rsid w:val="00FD079B"/>
    <w:rsid w:val="00FD13AE"/>
    <w:rsid w:val="00FD62F5"/>
    <w:rsid w:val="00FE00F0"/>
    <w:rsid w:val="00FE0F1B"/>
    <w:rsid w:val="00FF0313"/>
    <w:rsid w:val="00FF355A"/>
    <w:rsid w:val="00FF3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BD13F64"/>
  <w15:docId w15:val="{A0012847-CFED-4F93-87D4-2B38D6070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iPriority="0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D4E69"/>
    <w:rPr>
      <w:sz w:val="24"/>
      <w:szCs w:val="24"/>
    </w:rPr>
  </w:style>
  <w:style w:type="paragraph" w:styleId="Ttulo2">
    <w:name w:val="heading 2"/>
    <w:basedOn w:val="Normal"/>
    <w:next w:val="Normal"/>
    <w:link w:val="Ttulo2Char"/>
    <w:qFormat/>
    <w:rsid w:val="00D756E7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  <w:lang w:val="x-none" w:eastAsia="x-none"/>
    </w:rPr>
  </w:style>
  <w:style w:type="paragraph" w:styleId="Ttulo3">
    <w:name w:val="heading 3"/>
    <w:basedOn w:val="Normal"/>
    <w:next w:val="Normal"/>
    <w:qFormat/>
    <w:rsid w:val="005D4E69"/>
    <w:pPr>
      <w:keepNext/>
      <w:tabs>
        <w:tab w:val="num" w:pos="2160"/>
      </w:tabs>
      <w:suppressAutoHyphens/>
      <w:ind w:left="2160" w:hanging="360"/>
      <w:jc w:val="center"/>
      <w:outlineLvl w:val="2"/>
    </w:pPr>
    <w:rPr>
      <w:b/>
      <w:szCs w:val="20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link w:val="Ttulo2"/>
    <w:rsid w:val="00D756E7"/>
    <w:rPr>
      <w:rFonts w:ascii="Arial" w:hAnsi="Arial" w:cs="Arial"/>
      <w:b/>
      <w:bCs/>
      <w:i/>
      <w:iCs/>
      <w:sz w:val="28"/>
      <w:szCs w:val="28"/>
    </w:rPr>
  </w:style>
  <w:style w:type="paragraph" w:styleId="NormalWeb">
    <w:name w:val="Normal (Web)"/>
    <w:basedOn w:val="Normal"/>
    <w:uiPriority w:val="99"/>
    <w:rsid w:val="005D4E69"/>
    <w:pPr>
      <w:spacing w:before="100" w:beforeAutospacing="1" w:after="100" w:afterAutospacing="1"/>
    </w:pPr>
  </w:style>
  <w:style w:type="paragraph" w:customStyle="1" w:styleId="Contedodatabela">
    <w:name w:val="Conteúdo da tabela"/>
    <w:basedOn w:val="Normal"/>
    <w:rsid w:val="005D4E69"/>
    <w:pPr>
      <w:widowControl w:val="0"/>
      <w:suppressLineNumbers/>
      <w:suppressAutoHyphens/>
    </w:pPr>
  </w:style>
  <w:style w:type="paragraph" w:styleId="Corpodetexto">
    <w:name w:val="Body Text"/>
    <w:basedOn w:val="Normal"/>
    <w:rsid w:val="005D4E69"/>
    <w:pPr>
      <w:widowControl w:val="0"/>
      <w:suppressAutoHyphens/>
      <w:spacing w:after="283"/>
    </w:pPr>
  </w:style>
  <w:style w:type="table" w:styleId="Tabelacomgrade">
    <w:name w:val="Table Grid"/>
    <w:basedOn w:val="Tabelanormal"/>
    <w:rsid w:val="00D756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comentrio">
    <w:name w:val="annotation text"/>
    <w:basedOn w:val="Normal"/>
    <w:link w:val="TextodecomentrioChar"/>
    <w:semiHidden/>
    <w:rsid w:val="00D756E7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semiHidden/>
    <w:rsid w:val="00D756E7"/>
  </w:style>
  <w:style w:type="paragraph" w:styleId="Assuntodocomentrio">
    <w:name w:val="annotation subject"/>
    <w:basedOn w:val="Textodecomentrio"/>
    <w:next w:val="Textodecomentrio"/>
    <w:link w:val="AssuntodocomentrioChar"/>
    <w:semiHidden/>
    <w:rsid w:val="00D756E7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semiHidden/>
    <w:rsid w:val="00D756E7"/>
    <w:rPr>
      <w:b/>
      <w:bCs/>
    </w:rPr>
  </w:style>
  <w:style w:type="paragraph" w:styleId="Textodebalo">
    <w:name w:val="Balloon Text"/>
    <w:basedOn w:val="Normal"/>
    <w:link w:val="TextodebaloChar"/>
    <w:semiHidden/>
    <w:rsid w:val="00D756E7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semiHidden/>
    <w:rsid w:val="00D756E7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rsid w:val="00D756E7"/>
    <w:pPr>
      <w:tabs>
        <w:tab w:val="center" w:pos="4252"/>
        <w:tab w:val="right" w:pos="8504"/>
      </w:tabs>
    </w:pPr>
    <w:rPr>
      <w:lang w:val="x-none" w:eastAsia="x-none"/>
    </w:rPr>
  </w:style>
  <w:style w:type="character" w:customStyle="1" w:styleId="CabealhoChar">
    <w:name w:val="Cabeçalho Char"/>
    <w:link w:val="Cabealho"/>
    <w:uiPriority w:val="99"/>
    <w:rsid w:val="00D756E7"/>
    <w:rPr>
      <w:sz w:val="24"/>
      <w:szCs w:val="24"/>
    </w:rPr>
  </w:style>
  <w:style w:type="paragraph" w:styleId="Rodap">
    <w:name w:val="footer"/>
    <w:basedOn w:val="Normal"/>
    <w:link w:val="RodapChar"/>
    <w:uiPriority w:val="99"/>
    <w:rsid w:val="00D756E7"/>
    <w:pPr>
      <w:tabs>
        <w:tab w:val="center" w:pos="4252"/>
        <w:tab w:val="right" w:pos="8504"/>
      </w:tabs>
    </w:pPr>
    <w:rPr>
      <w:lang w:val="x-none" w:eastAsia="x-none"/>
    </w:rPr>
  </w:style>
  <w:style w:type="character" w:customStyle="1" w:styleId="RodapChar">
    <w:name w:val="Rodapé Char"/>
    <w:link w:val="Rodap"/>
    <w:uiPriority w:val="99"/>
    <w:rsid w:val="00D756E7"/>
    <w:rPr>
      <w:sz w:val="24"/>
      <w:szCs w:val="24"/>
    </w:rPr>
  </w:style>
  <w:style w:type="table" w:styleId="Tabelacontempornea">
    <w:name w:val="Table Contemporary"/>
    <w:basedOn w:val="Tabelanormal"/>
    <w:rsid w:val="00D756E7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MapadoDocumento">
    <w:name w:val="Document Map"/>
    <w:basedOn w:val="Normal"/>
    <w:link w:val="MapadoDocumentoChar"/>
    <w:semiHidden/>
    <w:rsid w:val="00D756E7"/>
    <w:pPr>
      <w:shd w:val="clear" w:color="auto" w:fill="000080"/>
    </w:pPr>
    <w:rPr>
      <w:rFonts w:ascii="Tahoma" w:hAnsi="Tahoma"/>
      <w:sz w:val="20"/>
      <w:szCs w:val="20"/>
      <w:lang w:val="x-none" w:eastAsia="x-none"/>
    </w:rPr>
  </w:style>
  <w:style w:type="character" w:customStyle="1" w:styleId="MapadoDocumentoChar">
    <w:name w:val="Mapa do Documento Char"/>
    <w:link w:val="MapadoDocumento"/>
    <w:semiHidden/>
    <w:rsid w:val="00D756E7"/>
    <w:rPr>
      <w:rFonts w:ascii="Tahoma" w:hAnsi="Tahoma" w:cs="Tahoma"/>
      <w:shd w:val="clear" w:color="auto" w:fill="000080"/>
    </w:rPr>
  </w:style>
  <w:style w:type="character" w:customStyle="1" w:styleId="style161">
    <w:name w:val="style161"/>
    <w:rsid w:val="00D756E7"/>
    <w:rPr>
      <w:sz w:val="34"/>
      <w:szCs w:val="34"/>
    </w:rPr>
  </w:style>
  <w:style w:type="character" w:styleId="Hyperlink">
    <w:name w:val="Hyperlink"/>
    <w:uiPriority w:val="99"/>
    <w:rsid w:val="00D756E7"/>
    <w:rPr>
      <w:color w:val="0000FF"/>
      <w:u w:val="single"/>
    </w:rPr>
  </w:style>
  <w:style w:type="character" w:customStyle="1" w:styleId="style111">
    <w:name w:val="style111"/>
    <w:rsid w:val="00D756E7"/>
    <w:rPr>
      <w:b/>
      <w:bCs/>
      <w:color w:val="000099"/>
    </w:rPr>
  </w:style>
  <w:style w:type="character" w:styleId="HiperlinkVisitado">
    <w:name w:val="FollowedHyperlink"/>
    <w:rsid w:val="00D756E7"/>
    <w:rPr>
      <w:color w:val="800080"/>
      <w:u w:val="single"/>
    </w:rPr>
  </w:style>
  <w:style w:type="paragraph" w:customStyle="1" w:styleId="fr">
    <w:name w:val="fr"/>
    <w:basedOn w:val="Normal"/>
    <w:rsid w:val="00FC1CCB"/>
    <w:pPr>
      <w:spacing w:before="100" w:beforeAutospacing="1" w:after="100" w:afterAutospacing="1"/>
    </w:pPr>
  </w:style>
  <w:style w:type="character" w:customStyle="1" w:styleId="aut">
    <w:name w:val="aut"/>
    <w:basedOn w:val="Fontepargpadro"/>
    <w:rsid w:val="00FC1CCB"/>
  </w:style>
  <w:style w:type="character" w:styleId="Nmerodepgina">
    <w:name w:val="page number"/>
    <w:uiPriority w:val="99"/>
    <w:unhideWhenUsed/>
    <w:rsid w:val="00EE69A1"/>
    <w:rPr>
      <w:rFonts w:eastAsia="Times New Roman" w:cs="Times New Roman"/>
      <w:bCs w:val="0"/>
      <w:iCs w:val="0"/>
      <w:szCs w:val="22"/>
      <w:lang w:val="pt-BR"/>
    </w:rPr>
  </w:style>
  <w:style w:type="paragraph" w:customStyle="1" w:styleId="fr0">
    <w:name w:val="fr0"/>
    <w:basedOn w:val="Normal"/>
    <w:rsid w:val="00A70EFD"/>
    <w:pPr>
      <w:spacing w:before="100" w:beforeAutospacing="1" w:after="100" w:afterAutospacing="1"/>
    </w:pPr>
  </w:style>
  <w:style w:type="character" w:styleId="Forte">
    <w:name w:val="Strong"/>
    <w:uiPriority w:val="22"/>
    <w:qFormat/>
    <w:rsid w:val="00BF5F17"/>
    <w:rPr>
      <w:b/>
      <w:bCs/>
    </w:rPr>
  </w:style>
  <w:style w:type="paragraph" w:styleId="PargrafodaLista">
    <w:name w:val="List Paragraph"/>
    <w:basedOn w:val="Normal"/>
    <w:qFormat/>
    <w:rsid w:val="00FF0313"/>
    <w:pPr>
      <w:ind w:left="708"/>
    </w:pPr>
  </w:style>
  <w:style w:type="character" w:styleId="TextodoEspaoReservado">
    <w:name w:val="Placeholder Text"/>
    <w:uiPriority w:val="99"/>
    <w:semiHidden/>
    <w:rsid w:val="00190F01"/>
    <w:rPr>
      <w:color w:val="808080"/>
    </w:rPr>
  </w:style>
  <w:style w:type="paragraph" w:customStyle="1" w:styleId="Default">
    <w:name w:val="Default"/>
    <w:rsid w:val="00D86D97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apple-converted-space">
    <w:name w:val="apple-converted-space"/>
    <w:rsid w:val="00D86D97"/>
  </w:style>
  <w:style w:type="paragraph" w:customStyle="1" w:styleId="Standard">
    <w:name w:val="Standard"/>
    <w:rsid w:val="00D86D97"/>
    <w:pPr>
      <w:widowControl w:val="0"/>
      <w:suppressAutoHyphens/>
      <w:autoSpaceDN w:val="0"/>
      <w:textAlignment w:val="baseline"/>
    </w:pPr>
    <w:rPr>
      <w:rFonts w:eastAsia="DejaVu Sans" w:cs="Lohit Hindi"/>
      <w:kern w:val="3"/>
      <w:sz w:val="24"/>
      <w:szCs w:val="24"/>
      <w:lang w:eastAsia="zh-CN" w:bidi="hi-IN"/>
    </w:rPr>
  </w:style>
  <w:style w:type="paragraph" w:customStyle="1" w:styleId="frase">
    <w:name w:val="frase"/>
    <w:basedOn w:val="Normal"/>
    <w:rsid w:val="00A75B08"/>
    <w:pPr>
      <w:spacing w:before="100" w:beforeAutospacing="1" w:after="100" w:afterAutospacing="1"/>
    </w:pPr>
  </w:style>
  <w:style w:type="character" w:customStyle="1" w:styleId="autor">
    <w:name w:val="autor"/>
    <w:basedOn w:val="Fontepargpadro"/>
    <w:rsid w:val="00A75B08"/>
  </w:style>
  <w:style w:type="character" w:styleId="nfase">
    <w:name w:val="Emphasis"/>
    <w:basedOn w:val="Fontepargpadro"/>
    <w:uiPriority w:val="20"/>
    <w:qFormat/>
    <w:rsid w:val="00310172"/>
    <w:rPr>
      <w:i/>
      <w:iCs/>
    </w:rPr>
  </w:style>
  <w:style w:type="paragraph" w:customStyle="1" w:styleId="MapleOutput">
    <w:name w:val="Maple Output"/>
    <w:rsid w:val="00241951"/>
    <w:pPr>
      <w:autoSpaceDE w:val="0"/>
      <w:autoSpaceDN w:val="0"/>
      <w:adjustRightInd w:val="0"/>
      <w:spacing w:line="360" w:lineRule="auto"/>
      <w:jc w:val="center"/>
    </w:pPr>
    <w:rPr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1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5181">
      <w:bodyDiv w:val="1"/>
      <w:marLeft w:val="215"/>
      <w:marRight w:val="21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9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9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83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0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5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46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069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8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9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4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9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4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9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8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2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7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2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5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75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8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7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5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9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6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5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5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8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3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6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861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419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9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3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1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8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874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860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13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2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88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202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8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3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1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1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2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07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3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31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28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1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1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5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5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4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5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0" Type="http://schemas.openxmlformats.org/officeDocument/2006/relationships/image" Target="media/image3.wmf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uloRicardo\Documents\PLANO%202014\VPS-%201&#186;%20BIMESTRE\VP%20CTB-%201%20AN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CA8728-38A9-408B-8C52-13B695E876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VP CTB- 1 ANO</Template>
  <TotalTime>1</TotalTime>
  <Pages>1</Pages>
  <Words>126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EEEPSVS</vt:lpstr>
    </vt:vector>
  </TitlesOfParts>
  <Company>R.S Confecções</Company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EEEPSVS</dc:title>
  <dc:subject/>
  <dc:creator>pauloricardo</dc:creator>
  <cp:keywords/>
  <dc:description/>
  <cp:lastModifiedBy>Canuto</cp:lastModifiedBy>
  <cp:revision>2</cp:revision>
  <cp:lastPrinted>2014-03-14T12:38:00Z</cp:lastPrinted>
  <dcterms:created xsi:type="dcterms:W3CDTF">2017-12-15T01:44:00Z</dcterms:created>
  <dcterms:modified xsi:type="dcterms:W3CDTF">2017-12-15T01:44:00Z</dcterms:modified>
</cp:coreProperties>
</file>